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Pandas数据分析python环境说明文档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要求windows系统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pycharm</w:t>
      </w:r>
      <w:r>
        <w:rPr>
          <w:rFonts w:hint="eastAsia"/>
          <w:sz w:val="28"/>
          <w:szCs w:val="36"/>
          <w:lang w:val="en-US" w:eastAsia="zh-CN"/>
        </w:rPr>
        <w:t>编程环境并</w:t>
      </w:r>
      <w:r>
        <w:rPr>
          <w:rFonts w:hint="eastAsia"/>
          <w:color w:val="FF0000"/>
          <w:sz w:val="28"/>
          <w:szCs w:val="36"/>
          <w:lang w:val="en-US" w:eastAsia="zh-CN"/>
        </w:rPr>
        <w:t>要求配置好python3.x环境</w:t>
      </w:r>
      <w:r>
        <w:rPr>
          <w:rFonts w:hint="eastAsia"/>
          <w:sz w:val="28"/>
          <w:szCs w:val="36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pycharm可在官网下载，下面是链接。</w:t>
      </w:r>
    </w:p>
    <w:p>
      <w:pPr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"https://www.jetbrains.com/zh/pycharm/specials/pycharm/pycharm.html?utm_source=360&amp;utm_medium=cpc&amp;utm_campaign=cn-360-pro-pycharm-ph&amp;utm_content=pycharm-python-download&amp;utm_term=python%E4%B8%8B%E8%BD%BD"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36"/>
          <w:lang w:val="en-US" w:eastAsia="zh-CN"/>
        </w:rPr>
        <w:t>https://www.jetbrains.com/zh/pycharm/specials/pycharm/pycharm.html?utm_source=360&amp;utm_medium=cpc&amp;utm_campaign=cn-360-pro-pycharm-ph&amp;utm_content=pycharm-python-download&amp;utm_term=python%E4%B8%8B%E8%BD%BD</w:t>
      </w:r>
      <w:r>
        <w:rPr>
          <w:rFonts w:hint="eastAsia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要求在windows下python环境有以下库,可按先后顺序下载：</w:t>
      </w: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以下命令可以在cmd中编写，进行下载库，其他方式均可。</w:t>
      </w:r>
    </w:p>
    <w:p>
      <w:pPr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Python 3.4 及后续版本已经默认安装了pip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numpy 科学计算库  </w:t>
      </w:r>
      <w:r>
        <w:rPr>
          <w:rFonts w:hint="eastAsia"/>
          <w:color w:val="FF0000"/>
          <w:sz w:val="28"/>
          <w:szCs w:val="36"/>
          <w:lang w:val="en-US" w:eastAsia="zh-CN"/>
        </w:rPr>
        <w:t>pip3 install numpy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Scipy   高级科学计算库  </w:t>
      </w:r>
      <w:r>
        <w:rPr>
          <w:rFonts w:hint="eastAsia"/>
          <w:color w:val="FF0000"/>
          <w:sz w:val="28"/>
          <w:szCs w:val="36"/>
          <w:lang w:val="en-US" w:eastAsia="zh-CN"/>
        </w:rPr>
        <w:t>pip3 install scipy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Matplotlib  数据可视化工具  </w:t>
      </w:r>
      <w:r>
        <w:rPr>
          <w:rFonts w:hint="eastAsia"/>
          <w:color w:val="FF0000"/>
          <w:sz w:val="28"/>
          <w:szCs w:val="36"/>
          <w:lang w:val="en-US" w:eastAsia="zh-CN"/>
        </w:rPr>
        <w:t>pip3 install matplotlib</w:t>
      </w:r>
      <w:r>
        <w:rPr>
          <w:rFonts w:hint="eastAsia"/>
          <w:sz w:val="28"/>
          <w:szCs w:val="36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Pandas  做python数据分析-- </w:t>
      </w:r>
      <w:r>
        <w:rPr>
          <w:rFonts w:hint="eastAsia"/>
          <w:color w:val="FF0000"/>
          <w:sz w:val="28"/>
          <w:szCs w:val="36"/>
          <w:lang w:val="en-US" w:eastAsia="zh-CN"/>
        </w:rPr>
        <w:t>前提需要numpy 和Scipy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Jupyter Notebook 交互式笔记本  </w:t>
      </w:r>
      <w:r>
        <w:rPr>
          <w:rFonts w:hint="eastAsia"/>
          <w:color w:val="FF0000"/>
          <w:sz w:val="28"/>
          <w:szCs w:val="36"/>
          <w:lang w:val="en-US" w:eastAsia="zh-CN"/>
        </w:rPr>
        <w:t>pip3</w:t>
      </w:r>
      <w:bookmarkStart w:id="0" w:name="_GoBack"/>
      <w:bookmarkEnd w:id="0"/>
      <w:r>
        <w:rPr>
          <w:rFonts w:hint="eastAsia"/>
          <w:color w:val="FF0000"/>
          <w:sz w:val="28"/>
          <w:szCs w:val="36"/>
          <w:lang w:val="en-US" w:eastAsia="zh-CN"/>
        </w:rPr>
        <w:t xml:space="preserve"> install Jupyter</w:t>
      </w:r>
      <w:r>
        <w:rPr>
          <w:rFonts w:hint="eastAsia"/>
          <w:sz w:val="28"/>
          <w:szCs w:val="36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Scikit-learn 机器学习库 </w:t>
      </w:r>
      <w:r>
        <w:rPr>
          <w:rFonts w:hint="eastAsia"/>
          <w:color w:val="FF0000"/>
          <w:sz w:val="28"/>
          <w:szCs w:val="36"/>
          <w:lang w:val="en-US" w:eastAsia="zh-CN"/>
        </w:rPr>
        <w:t>需要numpy+mkl+scipy+matplotlib做依赖，请依次pip下载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744A"/>
    <w:multiLevelType w:val="singleLevel"/>
    <w:tmpl w:val="0BB0744A"/>
    <w:lvl w:ilvl="0" w:tentative="0">
      <w:start w:val="1"/>
      <w:numFmt w:val="decimal"/>
      <w:suff w:val="space"/>
      <w:lvlText w:val="(%1)"/>
      <w:lvlJc w:val="left"/>
      <w:pPr>
        <w:ind w:left="420" w:leftChars="0" w:firstLine="0" w:firstLineChars="0"/>
      </w:pPr>
    </w:lvl>
  </w:abstractNum>
  <w:abstractNum w:abstractNumId="1">
    <w:nsid w:val="5A847E6C"/>
    <w:multiLevelType w:val="singleLevel"/>
    <w:tmpl w:val="5A847E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F0BDA"/>
    <w:rsid w:val="00B22193"/>
    <w:rsid w:val="011A43F9"/>
    <w:rsid w:val="01443377"/>
    <w:rsid w:val="01521F12"/>
    <w:rsid w:val="019A3FC6"/>
    <w:rsid w:val="01E669F2"/>
    <w:rsid w:val="01ED4484"/>
    <w:rsid w:val="03203625"/>
    <w:rsid w:val="04FD3F9D"/>
    <w:rsid w:val="06323CBA"/>
    <w:rsid w:val="07425B80"/>
    <w:rsid w:val="07C16C79"/>
    <w:rsid w:val="08BD2657"/>
    <w:rsid w:val="0AE017EF"/>
    <w:rsid w:val="0B7573C1"/>
    <w:rsid w:val="0E0802E1"/>
    <w:rsid w:val="0E390E36"/>
    <w:rsid w:val="0E88743B"/>
    <w:rsid w:val="0E9A3EAB"/>
    <w:rsid w:val="0F002C32"/>
    <w:rsid w:val="0F5D54D7"/>
    <w:rsid w:val="0F6E25B2"/>
    <w:rsid w:val="10616091"/>
    <w:rsid w:val="11A55930"/>
    <w:rsid w:val="11D90921"/>
    <w:rsid w:val="14542DF9"/>
    <w:rsid w:val="16D64F19"/>
    <w:rsid w:val="17B91659"/>
    <w:rsid w:val="195A17E7"/>
    <w:rsid w:val="19B40C26"/>
    <w:rsid w:val="1A451A55"/>
    <w:rsid w:val="1B9E3784"/>
    <w:rsid w:val="1C1809C7"/>
    <w:rsid w:val="1F624ED9"/>
    <w:rsid w:val="205011D5"/>
    <w:rsid w:val="207A047C"/>
    <w:rsid w:val="2097329C"/>
    <w:rsid w:val="227B42DB"/>
    <w:rsid w:val="23462A52"/>
    <w:rsid w:val="238011CF"/>
    <w:rsid w:val="238C1DA7"/>
    <w:rsid w:val="247C75FC"/>
    <w:rsid w:val="26131BD6"/>
    <w:rsid w:val="2654574A"/>
    <w:rsid w:val="26A57F4E"/>
    <w:rsid w:val="279F23BD"/>
    <w:rsid w:val="284C09D2"/>
    <w:rsid w:val="2A5D6AA5"/>
    <w:rsid w:val="2A80738E"/>
    <w:rsid w:val="2B6931DE"/>
    <w:rsid w:val="2BAB764B"/>
    <w:rsid w:val="2DF25C30"/>
    <w:rsid w:val="2E626485"/>
    <w:rsid w:val="2E966981"/>
    <w:rsid w:val="2FAA1D52"/>
    <w:rsid w:val="2FBC780C"/>
    <w:rsid w:val="301369EE"/>
    <w:rsid w:val="30EA544E"/>
    <w:rsid w:val="31194573"/>
    <w:rsid w:val="3208441D"/>
    <w:rsid w:val="336D1F7A"/>
    <w:rsid w:val="34302159"/>
    <w:rsid w:val="34DC406C"/>
    <w:rsid w:val="3649220B"/>
    <w:rsid w:val="36BF2FA0"/>
    <w:rsid w:val="36D1472F"/>
    <w:rsid w:val="37B32F13"/>
    <w:rsid w:val="37D8390F"/>
    <w:rsid w:val="38C5717A"/>
    <w:rsid w:val="3A335301"/>
    <w:rsid w:val="3EA66230"/>
    <w:rsid w:val="41EF0BDA"/>
    <w:rsid w:val="420C77E6"/>
    <w:rsid w:val="42C97917"/>
    <w:rsid w:val="43836CAF"/>
    <w:rsid w:val="447977FF"/>
    <w:rsid w:val="45EA4C3F"/>
    <w:rsid w:val="460118F5"/>
    <w:rsid w:val="4868084A"/>
    <w:rsid w:val="49157BFD"/>
    <w:rsid w:val="4A0C24C3"/>
    <w:rsid w:val="4A935FBD"/>
    <w:rsid w:val="4AB750F8"/>
    <w:rsid w:val="4BF34715"/>
    <w:rsid w:val="4C3D026E"/>
    <w:rsid w:val="4C3D1443"/>
    <w:rsid w:val="4C6D4B46"/>
    <w:rsid w:val="4EE52DA4"/>
    <w:rsid w:val="4F601D7B"/>
    <w:rsid w:val="51A533E2"/>
    <w:rsid w:val="51A7587B"/>
    <w:rsid w:val="564F5584"/>
    <w:rsid w:val="56840A08"/>
    <w:rsid w:val="58F44346"/>
    <w:rsid w:val="59CF6810"/>
    <w:rsid w:val="59E7127A"/>
    <w:rsid w:val="5A710C1B"/>
    <w:rsid w:val="5A7B1959"/>
    <w:rsid w:val="5AE45808"/>
    <w:rsid w:val="5B9F6D6D"/>
    <w:rsid w:val="5BA03E87"/>
    <w:rsid w:val="5CD84425"/>
    <w:rsid w:val="5DF17DDE"/>
    <w:rsid w:val="5E04568C"/>
    <w:rsid w:val="5EA455FE"/>
    <w:rsid w:val="5EBA3247"/>
    <w:rsid w:val="5F0C6F00"/>
    <w:rsid w:val="5F2434C9"/>
    <w:rsid w:val="5FD846E2"/>
    <w:rsid w:val="61133F2C"/>
    <w:rsid w:val="614446D1"/>
    <w:rsid w:val="63AF3819"/>
    <w:rsid w:val="646C6AAC"/>
    <w:rsid w:val="64763BD6"/>
    <w:rsid w:val="64A56BED"/>
    <w:rsid w:val="65BA63F4"/>
    <w:rsid w:val="660C3B26"/>
    <w:rsid w:val="66181F46"/>
    <w:rsid w:val="66886C00"/>
    <w:rsid w:val="674D2AFB"/>
    <w:rsid w:val="692E3DE6"/>
    <w:rsid w:val="6B696F6E"/>
    <w:rsid w:val="6BC54237"/>
    <w:rsid w:val="6C57376E"/>
    <w:rsid w:val="6CC506F7"/>
    <w:rsid w:val="6D535020"/>
    <w:rsid w:val="6DCF4CB7"/>
    <w:rsid w:val="6DD771E8"/>
    <w:rsid w:val="6E576363"/>
    <w:rsid w:val="6F1F06AC"/>
    <w:rsid w:val="70853B46"/>
    <w:rsid w:val="73467633"/>
    <w:rsid w:val="73C56BBE"/>
    <w:rsid w:val="74705B60"/>
    <w:rsid w:val="761F2F77"/>
    <w:rsid w:val="76CD5571"/>
    <w:rsid w:val="77866A6F"/>
    <w:rsid w:val="786F4F5A"/>
    <w:rsid w:val="799C3A3E"/>
    <w:rsid w:val="79F96A7E"/>
    <w:rsid w:val="7BAC3EE9"/>
    <w:rsid w:val="7D7F1AE5"/>
    <w:rsid w:val="7DA2505F"/>
    <w:rsid w:val="7DC9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915;&#23453;&#36125;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2018-08-29T01:22:00Z</dcterms:created>
  <dc:creator>嗯</dc:creator>
  <cp:lastModifiedBy>嗯</cp:lastModifiedBy>
  <dcterms:modified xsi:type="dcterms:W3CDTF">2018-08-29T05:31:31Z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